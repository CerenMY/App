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80" w:rightFromText="180" w:vertAnchor="text" w:horzAnchor="margin" w:tblpY="327"/>
        <w:tblW w:w="13575" w:type="dxa"/>
        <w:tblLayout w:type="fixed"/>
        <w:tblLook w:val="04A0" w:firstRow="1" w:lastRow="0" w:firstColumn="1" w:lastColumn="0" w:noHBand="0" w:noVBand="1"/>
      </w:tblPr>
      <w:tblGrid>
        <w:gridCol w:w="765"/>
        <w:gridCol w:w="1010"/>
        <w:gridCol w:w="2276"/>
        <w:gridCol w:w="2689"/>
        <w:gridCol w:w="3087"/>
        <w:gridCol w:w="3748"/>
      </w:tblGrid>
      <w:tr w:rsidR="0048345F" w:rsidRPr="00721FAA" w14:paraId="211D1B0B" w14:textId="77777777" w:rsidTr="001A2D07">
        <w:trPr>
          <w:trHeight w:val="907"/>
        </w:trPr>
        <w:tc>
          <w:tcPr>
            <w:tcW w:w="765" w:type="dxa"/>
            <w:vMerge w:val="restart"/>
            <w:shd w:val="clear" w:color="auto" w:fill="D6E3BC" w:themeFill="accent3" w:themeFillTint="66"/>
          </w:tcPr>
          <w:p w14:paraId="344F4527" w14:textId="77777777" w:rsidR="0048345F" w:rsidRPr="00721FAA" w:rsidRDefault="0048345F" w:rsidP="001A2D07">
            <w:pPr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>UKE</w:t>
            </w:r>
          </w:p>
        </w:tc>
        <w:tc>
          <w:tcPr>
            <w:tcW w:w="1010" w:type="dxa"/>
            <w:vMerge w:val="restart"/>
            <w:shd w:val="clear" w:color="auto" w:fill="D6E3BC" w:themeFill="accent3" w:themeFillTint="66"/>
          </w:tcPr>
          <w:p w14:paraId="601CAA5B" w14:textId="77777777" w:rsidR="0048345F" w:rsidRPr="00721FAA" w:rsidRDefault="0048345F" w:rsidP="001A2D07">
            <w:pPr>
              <w:jc w:val="center"/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>DATO</w:t>
            </w:r>
          </w:p>
        </w:tc>
        <w:tc>
          <w:tcPr>
            <w:tcW w:w="2276" w:type="dxa"/>
            <w:vMerge w:val="restart"/>
            <w:shd w:val="clear" w:color="auto" w:fill="D6E3BC" w:themeFill="accent3" w:themeFillTint="66"/>
          </w:tcPr>
          <w:p w14:paraId="46C03FF2" w14:textId="59270080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  <w:r w:rsidRPr="00E43018">
              <w:rPr>
                <w:b/>
                <w:szCs w:val="20"/>
              </w:rPr>
              <w:t>HJELP TIL 1. TRINN</w:t>
            </w:r>
            <w:r w:rsidRPr="00E43018">
              <w:rPr>
                <w:szCs w:val="20"/>
              </w:rPr>
              <w:t xml:space="preserve"> (FREMMØTE PÅ 1. TRINN KL. 11.00</w:t>
            </w:r>
            <w:r w:rsidR="009C69DD">
              <w:rPr>
                <w:szCs w:val="20"/>
              </w:rPr>
              <w:t>)</w:t>
            </w:r>
          </w:p>
        </w:tc>
        <w:tc>
          <w:tcPr>
            <w:tcW w:w="2689" w:type="dxa"/>
            <w:vMerge w:val="restart"/>
            <w:shd w:val="clear" w:color="auto" w:fill="D6E3BC" w:themeFill="accent3" w:themeFillTint="66"/>
          </w:tcPr>
          <w:p w14:paraId="58620D6A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  <w:r w:rsidRPr="00E43018">
              <w:rPr>
                <w:b/>
                <w:szCs w:val="20"/>
              </w:rPr>
              <w:t>VAKT UTE</w:t>
            </w:r>
          </w:p>
          <w:p w14:paraId="44A987EE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  <w:r w:rsidRPr="00E43018">
              <w:rPr>
                <w:b/>
                <w:szCs w:val="20"/>
              </w:rPr>
              <w:t>1.-4. TRINN</w:t>
            </w:r>
          </w:p>
          <w:p w14:paraId="36D088EF" w14:textId="77777777" w:rsidR="0048345F" w:rsidRPr="00E43018" w:rsidRDefault="0048345F" w:rsidP="001A2D07">
            <w:pPr>
              <w:jc w:val="center"/>
              <w:rPr>
                <w:szCs w:val="20"/>
              </w:rPr>
            </w:pPr>
            <w:r w:rsidRPr="00E43018">
              <w:rPr>
                <w:szCs w:val="20"/>
              </w:rPr>
              <w:t>(VAKT FRA 11.15)</w:t>
            </w:r>
          </w:p>
        </w:tc>
        <w:tc>
          <w:tcPr>
            <w:tcW w:w="3087" w:type="dxa"/>
            <w:vMerge w:val="restart"/>
            <w:shd w:val="clear" w:color="auto" w:fill="D6E3BC" w:themeFill="accent3" w:themeFillTint="66"/>
          </w:tcPr>
          <w:p w14:paraId="7921F9A2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  <w:r w:rsidRPr="00E43018">
              <w:rPr>
                <w:b/>
                <w:szCs w:val="20"/>
              </w:rPr>
              <w:t>VAKT UTE</w:t>
            </w:r>
          </w:p>
          <w:p w14:paraId="2772C0A0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  <w:r w:rsidRPr="00E43018">
              <w:rPr>
                <w:b/>
                <w:szCs w:val="20"/>
              </w:rPr>
              <w:t>5.-7. TRINN</w:t>
            </w:r>
          </w:p>
          <w:p w14:paraId="78548EDE" w14:textId="77777777" w:rsidR="0048345F" w:rsidRPr="00E43018" w:rsidRDefault="0048345F" w:rsidP="001A2D07">
            <w:pPr>
              <w:jc w:val="center"/>
              <w:rPr>
                <w:szCs w:val="20"/>
              </w:rPr>
            </w:pPr>
            <w:r w:rsidRPr="00E43018">
              <w:rPr>
                <w:szCs w:val="20"/>
              </w:rPr>
              <w:t>(VAKT FRA 11.15)</w:t>
            </w:r>
          </w:p>
        </w:tc>
        <w:tc>
          <w:tcPr>
            <w:tcW w:w="3748" w:type="dxa"/>
            <w:vMerge w:val="restart"/>
            <w:shd w:val="clear" w:color="auto" w:fill="D6E3BC" w:themeFill="accent3" w:themeFillTint="66"/>
          </w:tcPr>
          <w:p w14:paraId="5EF9C532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  <w:r w:rsidRPr="00E43018">
              <w:rPr>
                <w:b/>
                <w:szCs w:val="20"/>
              </w:rPr>
              <w:t>VAKT UTE</w:t>
            </w:r>
          </w:p>
          <w:p w14:paraId="2F0EF465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  <w:r w:rsidRPr="00E43018">
              <w:rPr>
                <w:b/>
                <w:szCs w:val="20"/>
              </w:rPr>
              <w:t>LILLESKOGEN + GRUSBANEN</w:t>
            </w:r>
          </w:p>
          <w:p w14:paraId="6BC28960" w14:textId="77777777" w:rsidR="0048345F" w:rsidRPr="00E43018" w:rsidRDefault="0048345F" w:rsidP="001A2D07">
            <w:pPr>
              <w:jc w:val="center"/>
              <w:rPr>
                <w:szCs w:val="20"/>
              </w:rPr>
            </w:pPr>
            <w:r w:rsidRPr="00E43018">
              <w:rPr>
                <w:szCs w:val="20"/>
              </w:rPr>
              <w:t>(VAKT FRA 11.15)</w:t>
            </w:r>
          </w:p>
        </w:tc>
      </w:tr>
      <w:tr w:rsidR="0048345F" w:rsidRPr="00721FAA" w14:paraId="21ACAE5D" w14:textId="77777777" w:rsidTr="001A2D07">
        <w:trPr>
          <w:trHeight w:val="244"/>
        </w:trPr>
        <w:tc>
          <w:tcPr>
            <w:tcW w:w="765" w:type="dxa"/>
            <w:vMerge/>
            <w:shd w:val="clear" w:color="auto" w:fill="D6E3BC" w:themeFill="accent3" w:themeFillTint="66"/>
          </w:tcPr>
          <w:p w14:paraId="74A32F83" w14:textId="77777777" w:rsidR="0048345F" w:rsidRPr="00721FAA" w:rsidRDefault="0048345F" w:rsidP="001A2D07">
            <w:pPr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vMerge/>
            <w:shd w:val="clear" w:color="auto" w:fill="D6E3BC" w:themeFill="accent3" w:themeFillTint="66"/>
          </w:tcPr>
          <w:p w14:paraId="3362AF79" w14:textId="77777777" w:rsidR="0048345F" w:rsidRPr="00721FAA" w:rsidRDefault="0048345F" w:rsidP="001A2D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76" w:type="dxa"/>
            <w:vMerge/>
            <w:shd w:val="clear" w:color="auto" w:fill="D6E3BC" w:themeFill="accent3" w:themeFillTint="66"/>
          </w:tcPr>
          <w:p w14:paraId="6BF28A99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</w:p>
        </w:tc>
        <w:tc>
          <w:tcPr>
            <w:tcW w:w="2689" w:type="dxa"/>
            <w:vMerge/>
            <w:shd w:val="clear" w:color="auto" w:fill="D6E3BC" w:themeFill="accent3" w:themeFillTint="66"/>
          </w:tcPr>
          <w:p w14:paraId="52BC0106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</w:p>
        </w:tc>
        <w:tc>
          <w:tcPr>
            <w:tcW w:w="3087" w:type="dxa"/>
            <w:vMerge/>
            <w:shd w:val="clear" w:color="auto" w:fill="D6E3BC" w:themeFill="accent3" w:themeFillTint="66"/>
          </w:tcPr>
          <w:p w14:paraId="11801D52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</w:p>
        </w:tc>
        <w:tc>
          <w:tcPr>
            <w:tcW w:w="3748" w:type="dxa"/>
            <w:vMerge/>
            <w:shd w:val="clear" w:color="auto" w:fill="D6E3BC" w:themeFill="accent3" w:themeFillTint="66"/>
          </w:tcPr>
          <w:p w14:paraId="7AF199F8" w14:textId="77777777" w:rsidR="0048345F" w:rsidRPr="00E43018" w:rsidRDefault="0048345F" w:rsidP="001A2D07">
            <w:pPr>
              <w:jc w:val="center"/>
              <w:rPr>
                <w:b/>
                <w:szCs w:val="20"/>
              </w:rPr>
            </w:pPr>
          </w:p>
        </w:tc>
      </w:tr>
      <w:tr w:rsidR="0048345F" w:rsidRPr="00721FAA" w14:paraId="10CE1970" w14:textId="77777777" w:rsidTr="001A2D07">
        <w:trPr>
          <w:trHeight w:val="384"/>
        </w:trPr>
        <w:tc>
          <w:tcPr>
            <w:tcW w:w="765" w:type="dxa"/>
            <w:shd w:val="clear" w:color="auto" w:fill="auto"/>
          </w:tcPr>
          <w:p w14:paraId="78A9F595" w14:textId="467B1CE9" w:rsidR="0048345F" w:rsidRPr="00721FAA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010" w:type="dxa"/>
          </w:tcPr>
          <w:p w14:paraId="2B3F4021" w14:textId="295D586E" w:rsidR="0048345F" w:rsidRPr="000F11B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8/10-12/10</w:t>
            </w:r>
          </w:p>
        </w:tc>
        <w:tc>
          <w:tcPr>
            <w:tcW w:w="2276" w:type="dxa"/>
          </w:tcPr>
          <w:p w14:paraId="252177F3" w14:textId="77777777" w:rsidR="009C69DD" w:rsidRDefault="009C69DD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Julie, Amalie og </w:t>
            </w:r>
            <w:proofErr w:type="spellStart"/>
            <w:r>
              <w:rPr>
                <w:b/>
                <w:szCs w:val="20"/>
              </w:rPr>
              <w:t>Tharanya</w:t>
            </w:r>
            <w:proofErr w:type="spellEnd"/>
          </w:p>
          <w:p w14:paraId="78223E8D" w14:textId="3A6A1CE5" w:rsidR="009C69DD" w:rsidRPr="006E30C3" w:rsidRDefault="009C69DD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  <w:tc>
          <w:tcPr>
            <w:tcW w:w="2689" w:type="dxa"/>
          </w:tcPr>
          <w:p w14:paraId="61C089E9" w14:textId="77777777" w:rsidR="009C69DD" w:rsidRDefault="009C69DD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Odin, Kristoffer og Sebastian</w:t>
            </w:r>
          </w:p>
          <w:p w14:paraId="63B016BD" w14:textId="3277977F" w:rsidR="0048345F" w:rsidRPr="006E30C3" w:rsidRDefault="009C69DD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  <w:tc>
          <w:tcPr>
            <w:tcW w:w="3087" w:type="dxa"/>
          </w:tcPr>
          <w:p w14:paraId="0DF41871" w14:textId="2F5F0341" w:rsidR="0048345F" w:rsidRDefault="002C64B4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Ju</w:t>
            </w:r>
            <w:r w:rsidR="008F7A02">
              <w:rPr>
                <w:b/>
                <w:szCs w:val="20"/>
              </w:rPr>
              <w:t>l</w:t>
            </w:r>
            <w:r>
              <w:rPr>
                <w:b/>
                <w:szCs w:val="20"/>
              </w:rPr>
              <w:t>i</w:t>
            </w:r>
            <w:r w:rsidR="008F7A02">
              <w:rPr>
                <w:b/>
                <w:szCs w:val="20"/>
              </w:rPr>
              <w:t xml:space="preserve">a, Maria og </w:t>
            </w:r>
            <w:proofErr w:type="spellStart"/>
            <w:r w:rsidR="008F7A02">
              <w:rPr>
                <w:b/>
                <w:szCs w:val="20"/>
              </w:rPr>
              <w:t>Hamez</w:t>
            </w:r>
            <w:proofErr w:type="spellEnd"/>
          </w:p>
          <w:p w14:paraId="49D66BBA" w14:textId="6CFAA83E" w:rsidR="008F7A02" w:rsidRPr="006E30C3" w:rsidRDefault="008F7A02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3748" w:type="dxa"/>
          </w:tcPr>
          <w:p w14:paraId="1AE660AF" w14:textId="6ABD699F" w:rsidR="00283315" w:rsidRDefault="00283315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Ceren</w:t>
            </w:r>
            <w:proofErr w:type="spellEnd"/>
            <w:r>
              <w:rPr>
                <w:b/>
                <w:szCs w:val="20"/>
              </w:rPr>
              <w:t>, Dana og Souhaila</w:t>
            </w:r>
          </w:p>
          <w:p w14:paraId="1E5DD556" w14:textId="3121AF32" w:rsidR="00283315" w:rsidRPr="006E30C3" w:rsidRDefault="00283315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</w:tr>
      <w:tr w:rsidR="0048345F" w:rsidRPr="00721FAA" w14:paraId="229050B8" w14:textId="77777777" w:rsidTr="001A2D07">
        <w:trPr>
          <w:trHeight w:val="388"/>
        </w:trPr>
        <w:tc>
          <w:tcPr>
            <w:tcW w:w="765" w:type="dxa"/>
            <w:shd w:val="clear" w:color="auto" w:fill="auto"/>
          </w:tcPr>
          <w:p w14:paraId="4DB2A552" w14:textId="1769235B" w:rsidR="0048345F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010" w:type="dxa"/>
          </w:tcPr>
          <w:p w14:paraId="597D0724" w14:textId="257398C5" w:rsidR="0048345F" w:rsidRPr="000F11B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15/10-19/10</w:t>
            </w:r>
          </w:p>
        </w:tc>
        <w:tc>
          <w:tcPr>
            <w:tcW w:w="2276" w:type="dxa"/>
          </w:tcPr>
          <w:p w14:paraId="276FC37E" w14:textId="77777777" w:rsidR="0048345F" w:rsidRDefault="009C69DD" w:rsidP="001A2D07">
            <w:pPr>
              <w:jc w:val="center"/>
              <w:rPr>
                <w:b/>
                <w:szCs w:val="20"/>
                <w:lang w:val="en-US"/>
              </w:rPr>
            </w:pPr>
            <w:proofErr w:type="spellStart"/>
            <w:r>
              <w:rPr>
                <w:b/>
                <w:szCs w:val="20"/>
                <w:lang w:val="en-US"/>
              </w:rPr>
              <w:t>Nofil</w:t>
            </w:r>
            <w:proofErr w:type="spellEnd"/>
            <w:r>
              <w:rPr>
                <w:b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Cs w:val="20"/>
                <w:lang w:val="en-US"/>
              </w:rPr>
              <w:t>og</w:t>
            </w:r>
            <w:proofErr w:type="spellEnd"/>
            <w:r>
              <w:rPr>
                <w:b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Cs w:val="20"/>
                <w:lang w:val="en-US"/>
              </w:rPr>
              <w:t>Yasin</w:t>
            </w:r>
            <w:proofErr w:type="spellEnd"/>
          </w:p>
          <w:p w14:paraId="70E127F6" w14:textId="45311290" w:rsidR="009C69DD" w:rsidRPr="006E30C3" w:rsidRDefault="009C69DD" w:rsidP="001A2D07">
            <w:pPr>
              <w:jc w:val="center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9.trinn</w:t>
            </w:r>
          </w:p>
        </w:tc>
        <w:tc>
          <w:tcPr>
            <w:tcW w:w="2689" w:type="dxa"/>
          </w:tcPr>
          <w:p w14:paraId="0ACF42FB" w14:textId="77777777" w:rsidR="0048345F" w:rsidRDefault="009C69DD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Hajra</w:t>
            </w:r>
            <w:proofErr w:type="spellEnd"/>
            <w:r>
              <w:rPr>
                <w:b/>
                <w:szCs w:val="20"/>
              </w:rPr>
              <w:t>, Kristian og Jacob</w:t>
            </w:r>
          </w:p>
          <w:p w14:paraId="56477EB8" w14:textId="0AF09D99" w:rsidR="009C69DD" w:rsidRPr="006E30C3" w:rsidRDefault="009C69DD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087" w:type="dxa"/>
          </w:tcPr>
          <w:p w14:paraId="06B9CAFC" w14:textId="77777777" w:rsidR="0048345F" w:rsidRDefault="00EE1B1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Someria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Sawera</w:t>
            </w:r>
            <w:proofErr w:type="spellEnd"/>
          </w:p>
          <w:p w14:paraId="02DAC02C" w14:textId="3489C097" w:rsidR="00EE1B16" w:rsidRPr="006E30C3" w:rsidRDefault="00EE1B1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748" w:type="dxa"/>
          </w:tcPr>
          <w:p w14:paraId="4CFB8CF7" w14:textId="77777777" w:rsidR="0048345F" w:rsidRDefault="008F7A02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Mikaeel</w:t>
            </w:r>
            <w:proofErr w:type="spellEnd"/>
            <w:r>
              <w:rPr>
                <w:b/>
                <w:szCs w:val="20"/>
              </w:rPr>
              <w:t xml:space="preserve"> og Shayan</w:t>
            </w:r>
          </w:p>
          <w:p w14:paraId="48C40212" w14:textId="252501E8" w:rsidR="008F7A02" w:rsidRPr="006E30C3" w:rsidRDefault="008F7A02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</w:tr>
      <w:tr w:rsidR="0048345F" w:rsidRPr="00721FAA" w14:paraId="5AA318A2" w14:textId="77777777" w:rsidTr="001A2D07">
        <w:trPr>
          <w:trHeight w:val="285"/>
        </w:trPr>
        <w:tc>
          <w:tcPr>
            <w:tcW w:w="765" w:type="dxa"/>
            <w:shd w:val="clear" w:color="auto" w:fill="auto"/>
          </w:tcPr>
          <w:p w14:paraId="15757711" w14:textId="0CE19275" w:rsidR="0048345F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1010" w:type="dxa"/>
          </w:tcPr>
          <w:p w14:paraId="566580F2" w14:textId="5C4D62C5" w:rsidR="0048345F" w:rsidRPr="000F11B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22/10-26/10</w:t>
            </w:r>
          </w:p>
        </w:tc>
        <w:tc>
          <w:tcPr>
            <w:tcW w:w="2276" w:type="dxa"/>
          </w:tcPr>
          <w:p w14:paraId="64C1D82C" w14:textId="77777777" w:rsidR="0048345F" w:rsidRDefault="002C64B4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Ramila</w:t>
            </w:r>
            <w:proofErr w:type="spellEnd"/>
            <w:r>
              <w:rPr>
                <w:b/>
                <w:szCs w:val="20"/>
              </w:rPr>
              <w:t xml:space="preserve"> og Iselin</w:t>
            </w:r>
          </w:p>
          <w:p w14:paraId="0BC2E3D0" w14:textId="7EE8BC81" w:rsidR="002C64B4" w:rsidRPr="006E30C3" w:rsidRDefault="002C64B4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2689" w:type="dxa"/>
          </w:tcPr>
          <w:p w14:paraId="6148212A" w14:textId="77777777" w:rsidR="0048345F" w:rsidRDefault="00CA539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Alishba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Rojen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Layba</w:t>
            </w:r>
            <w:proofErr w:type="spellEnd"/>
          </w:p>
          <w:p w14:paraId="7AAD4D08" w14:textId="2C9115EE" w:rsidR="00CA5396" w:rsidRPr="006E30C3" w:rsidRDefault="00CA539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8.trinn</w:t>
            </w:r>
          </w:p>
        </w:tc>
        <w:tc>
          <w:tcPr>
            <w:tcW w:w="3087" w:type="dxa"/>
          </w:tcPr>
          <w:p w14:paraId="382BDE8D" w14:textId="77777777" w:rsidR="0048345F" w:rsidRDefault="002C64B4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Dina, </w:t>
            </w:r>
            <w:proofErr w:type="spellStart"/>
            <w:r>
              <w:rPr>
                <w:b/>
                <w:szCs w:val="20"/>
              </w:rPr>
              <w:t>Batool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Tharunya</w:t>
            </w:r>
            <w:proofErr w:type="spellEnd"/>
          </w:p>
          <w:p w14:paraId="3EF5BFAE" w14:textId="401F527C" w:rsidR="002C64B4" w:rsidRPr="006E30C3" w:rsidRDefault="002C64B4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748" w:type="dxa"/>
          </w:tcPr>
          <w:p w14:paraId="1F9267FD" w14:textId="77777777" w:rsidR="0048345F" w:rsidRDefault="00CA539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Hicham, </w:t>
            </w:r>
            <w:proofErr w:type="spellStart"/>
            <w:r>
              <w:rPr>
                <w:b/>
                <w:szCs w:val="20"/>
              </w:rPr>
              <w:t>Denial</w:t>
            </w:r>
            <w:proofErr w:type="spellEnd"/>
            <w:r>
              <w:rPr>
                <w:b/>
                <w:szCs w:val="20"/>
              </w:rPr>
              <w:t xml:space="preserve"> og Adam</w:t>
            </w:r>
          </w:p>
          <w:p w14:paraId="1B710A41" w14:textId="4B2DFF74" w:rsidR="00CA5396" w:rsidRPr="006E30C3" w:rsidRDefault="00CA539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</w:tr>
      <w:tr w:rsidR="0048345F" w:rsidRPr="00721FAA" w14:paraId="257A4D85" w14:textId="77777777" w:rsidTr="001A2D07">
        <w:trPr>
          <w:trHeight w:val="139"/>
        </w:trPr>
        <w:tc>
          <w:tcPr>
            <w:tcW w:w="765" w:type="dxa"/>
            <w:shd w:val="clear" w:color="auto" w:fill="auto"/>
          </w:tcPr>
          <w:p w14:paraId="3DF4E175" w14:textId="19B18CC4" w:rsidR="0048345F" w:rsidRPr="00721FAA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010" w:type="dxa"/>
          </w:tcPr>
          <w:p w14:paraId="767A20D7" w14:textId="5D541FC8" w:rsidR="0048345F" w:rsidRPr="000F11B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29/10-2/11</w:t>
            </w:r>
          </w:p>
        </w:tc>
        <w:tc>
          <w:tcPr>
            <w:tcW w:w="2276" w:type="dxa"/>
          </w:tcPr>
          <w:p w14:paraId="40E188D3" w14:textId="66B14EE5" w:rsidR="0048345F" w:rsidRDefault="00CA539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Najma, </w:t>
            </w:r>
            <w:proofErr w:type="spellStart"/>
            <w:r>
              <w:rPr>
                <w:b/>
                <w:szCs w:val="20"/>
              </w:rPr>
              <w:t>Za</w:t>
            </w:r>
            <w:r w:rsidR="007707F1">
              <w:rPr>
                <w:b/>
                <w:szCs w:val="20"/>
              </w:rPr>
              <w:t>lma</w:t>
            </w:r>
            <w:proofErr w:type="spellEnd"/>
            <w:r w:rsidR="007707F1">
              <w:rPr>
                <w:b/>
                <w:szCs w:val="20"/>
              </w:rPr>
              <w:t xml:space="preserve"> og Sebastian</w:t>
            </w:r>
          </w:p>
          <w:p w14:paraId="3D0366EE" w14:textId="15A00316" w:rsidR="007707F1" w:rsidRPr="006E30C3" w:rsidRDefault="007707F1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8.trinn</w:t>
            </w:r>
          </w:p>
        </w:tc>
        <w:tc>
          <w:tcPr>
            <w:tcW w:w="2689" w:type="dxa"/>
          </w:tcPr>
          <w:p w14:paraId="1D01F3B1" w14:textId="77777777" w:rsidR="0048345F" w:rsidRDefault="00CA539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Ishal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Tehreem</w:t>
            </w:r>
            <w:proofErr w:type="spellEnd"/>
          </w:p>
          <w:p w14:paraId="0FD57403" w14:textId="18391C67" w:rsidR="00CA5396" w:rsidRPr="006E30C3" w:rsidRDefault="00CA539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3087" w:type="dxa"/>
          </w:tcPr>
          <w:p w14:paraId="0225FFD9" w14:textId="77777777" w:rsidR="0048345F" w:rsidRDefault="002C64B4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Alaa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Edona</w:t>
            </w:r>
            <w:proofErr w:type="spellEnd"/>
            <w:r>
              <w:rPr>
                <w:b/>
                <w:szCs w:val="20"/>
              </w:rPr>
              <w:t xml:space="preserve"> og Selma</w:t>
            </w:r>
          </w:p>
          <w:p w14:paraId="73A6EFE6" w14:textId="1D6BFFD4" w:rsidR="002C64B4" w:rsidRPr="006E30C3" w:rsidRDefault="002C64B4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3748" w:type="dxa"/>
          </w:tcPr>
          <w:p w14:paraId="2064A04E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Julie, Amalie og </w:t>
            </w:r>
            <w:proofErr w:type="spellStart"/>
            <w:r>
              <w:rPr>
                <w:b/>
                <w:szCs w:val="20"/>
              </w:rPr>
              <w:t>Tharanya</w:t>
            </w:r>
            <w:proofErr w:type="spellEnd"/>
          </w:p>
          <w:p w14:paraId="606F3612" w14:textId="4F66921F" w:rsidR="0048345F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</w:tr>
      <w:tr w:rsidR="0048345F" w:rsidRPr="00721FAA" w14:paraId="51104C46" w14:textId="77777777" w:rsidTr="001A2D07">
        <w:trPr>
          <w:trHeight w:val="151"/>
        </w:trPr>
        <w:tc>
          <w:tcPr>
            <w:tcW w:w="765" w:type="dxa"/>
            <w:shd w:val="clear" w:color="auto" w:fill="auto"/>
          </w:tcPr>
          <w:p w14:paraId="5FFCC041" w14:textId="50350684" w:rsidR="0048345F" w:rsidRPr="00721FAA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010" w:type="dxa"/>
          </w:tcPr>
          <w:p w14:paraId="7E686EC0" w14:textId="3D21358F" w:rsidR="00ED6531" w:rsidRPr="000F11B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5/11-  9/11</w:t>
            </w:r>
          </w:p>
        </w:tc>
        <w:tc>
          <w:tcPr>
            <w:tcW w:w="2276" w:type="dxa"/>
          </w:tcPr>
          <w:p w14:paraId="060F4AFE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Odin, Kristoffer og Sebastian</w:t>
            </w:r>
          </w:p>
          <w:p w14:paraId="19687F07" w14:textId="13BCA7B3" w:rsidR="0048345F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  <w:tc>
          <w:tcPr>
            <w:tcW w:w="2689" w:type="dxa"/>
          </w:tcPr>
          <w:p w14:paraId="782FAB08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Mikaeel</w:t>
            </w:r>
            <w:proofErr w:type="spellEnd"/>
            <w:r>
              <w:rPr>
                <w:b/>
                <w:szCs w:val="20"/>
              </w:rPr>
              <w:t xml:space="preserve"> og Shayan</w:t>
            </w:r>
          </w:p>
          <w:p w14:paraId="52DF6E0C" w14:textId="57C13AA8" w:rsidR="0048345F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  <w:tc>
          <w:tcPr>
            <w:tcW w:w="3087" w:type="dxa"/>
          </w:tcPr>
          <w:p w14:paraId="158151A0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Ceren</w:t>
            </w:r>
            <w:proofErr w:type="spellEnd"/>
            <w:r>
              <w:rPr>
                <w:b/>
                <w:szCs w:val="20"/>
              </w:rPr>
              <w:t>, Dana og Souhaila</w:t>
            </w:r>
          </w:p>
          <w:p w14:paraId="372C19FB" w14:textId="1D252AB6" w:rsidR="0048345F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3748" w:type="dxa"/>
          </w:tcPr>
          <w:p w14:paraId="1FDFC14A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Julia, Maria og </w:t>
            </w:r>
            <w:proofErr w:type="spellStart"/>
            <w:r>
              <w:rPr>
                <w:b/>
                <w:szCs w:val="20"/>
              </w:rPr>
              <w:t>Hamez</w:t>
            </w:r>
            <w:proofErr w:type="spellEnd"/>
          </w:p>
          <w:p w14:paraId="630EFD17" w14:textId="6606ED47" w:rsidR="0048345F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</w:tr>
      <w:tr w:rsidR="00ED6531" w:rsidRPr="00721FAA" w14:paraId="76799F9C" w14:textId="77777777" w:rsidTr="001A2D07">
        <w:trPr>
          <w:trHeight w:val="227"/>
        </w:trPr>
        <w:tc>
          <w:tcPr>
            <w:tcW w:w="765" w:type="dxa"/>
            <w:shd w:val="clear" w:color="auto" w:fill="auto"/>
          </w:tcPr>
          <w:p w14:paraId="05755998" w14:textId="6673CA88" w:rsidR="00ED6531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1010" w:type="dxa"/>
          </w:tcPr>
          <w:p w14:paraId="01FAD432" w14:textId="25403E2C" w:rsidR="00ED653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12/11-16/11</w:t>
            </w:r>
          </w:p>
        </w:tc>
        <w:tc>
          <w:tcPr>
            <w:tcW w:w="2276" w:type="dxa"/>
          </w:tcPr>
          <w:p w14:paraId="1D5FB64D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Alishba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Rojen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Layba</w:t>
            </w:r>
            <w:proofErr w:type="spellEnd"/>
          </w:p>
          <w:p w14:paraId="0EAB2994" w14:textId="7BE16184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8.trinn</w:t>
            </w:r>
          </w:p>
        </w:tc>
        <w:tc>
          <w:tcPr>
            <w:tcW w:w="2689" w:type="dxa"/>
          </w:tcPr>
          <w:p w14:paraId="0E3EBF92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Someria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Sawera</w:t>
            </w:r>
            <w:proofErr w:type="spellEnd"/>
          </w:p>
          <w:p w14:paraId="5766DB13" w14:textId="1847F678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087" w:type="dxa"/>
          </w:tcPr>
          <w:p w14:paraId="49DB1A1F" w14:textId="77777777" w:rsidR="00D42ED6" w:rsidRDefault="00D42ED6" w:rsidP="001A2D07">
            <w:pPr>
              <w:jc w:val="center"/>
              <w:rPr>
                <w:b/>
                <w:szCs w:val="20"/>
                <w:lang w:val="en-US"/>
              </w:rPr>
            </w:pPr>
            <w:proofErr w:type="spellStart"/>
            <w:r>
              <w:rPr>
                <w:b/>
                <w:szCs w:val="20"/>
                <w:lang w:val="en-US"/>
              </w:rPr>
              <w:t>Nofil</w:t>
            </w:r>
            <w:proofErr w:type="spellEnd"/>
            <w:r>
              <w:rPr>
                <w:b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Cs w:val="20"/>
                <w:lang w:val="en-US"/>
              </w:rPr>
              <w:t>og</w:t>
            </w:r>
            <w:proofErr w:type="spellEnd"/>
            <w:r>
              <w:rPr>
                <w:b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Cs w:val="20"/>
                <w:lang w:val="en-US"/>
              </w:rPr>
              <w:t>Yasin</w:t>
            </w:r>
            <w:proofErr w:type="spellEnd"/>
          </w:p>
          <w:p w14:paraId="1FEF3D3F" w14:textId="7585F272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  <w:lang w:val="en-US"/>
              </w:rPr>
              <w:t>9.trinn</w:t>
            </w:r>
          </w:p>
        </w:tc>
        <w:tc>
          <w:tcPr>
            <w:tcW w:w="3748" w:type="dxa"/>
          </w:tcPr>
          <w:p w14:paraId="6AA2E98A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Hajra</w:t>
            </w:r>
            <w:proofErr w:type="spellEnd"/>
            <w:r>
              <w:rPr>
                <w:b/>
                <w:szCs w:val="20"/>
              </w:rPr>
              <w:t>, Kristian og Jacob</w:t>
            </w:r>
          </w:p>
          <w:p w14:paraId="380D6F75" w14:textId="06E649D3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</w:tr>
      <w:tr w:rsidR="00ED6531" w:rsidRPr="00721FAA" w14:paraId="3BCD9427" w14:textId="77777777" w:rsidTr="001A2D07">
        <w:trPr>
          <w:trHeight w:val="199"/>
        </w:trPr>
        <w:tc>
          <w:tcPr>
            <w:tcW w:w="765" w:type="dxa"/>
            <w:shd w:val="clear" w:color="auto" w:fill="auto"/>
          </w:tcPr>
          <w:p w14:paraId="5A6ACF12" w14:textId="6B03E483" w:rsidR="00ED6531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1010" w:type="dxa"/>
          </w:tcPr>
          <w:p w14:paraId="4E96D987" w14:textId="59CDC631" w:rsidR="00ED653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19/11-23/11</w:t>
            </w:r>
          </w:p>
        </w:tc>
        <w:tc>
          <w:tcPr>
            <w:tcW w:w="2276" w:type="dxa"/>
          </w:tcPr>
          <w:p w14:paraId="1DFDD504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Ishal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Tehreem</w:t>
            </w:r>
            <w:proofErr w:type="spellEnd"/>
          </w:p>
          <w:p w14:paraId="0C23F0C7" w14:textId="2DE1B3C6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2689" w:type="dxa"/>
          </w:tcPr>
          <w:p w14:paraId="6625CB5D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Dina, </w:t>
            </w:r>
            <w:proofErr w:type="spellStart"/>
            <w:r>
              <w:rPr>
                <w:b/>
                <w:szCs w:val="20"/>
              </w:rPr>
              <w:t>Batool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Tharunya</w:t>
            </w:r>
            <w:proofErr w:type="spellEnd"/>
          </w:p>
          <w:p w14:paraId="59D8C8E0" w14:textId="52F78E18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087" w:type="dxa"/>
          </w:tcPr>
          <w:p w14:paraId="50D4B9C2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Hicham, </w:t>
            </w:r>
            <w:proofErr w:type="spellStart"/>
            <w:r>
              <w:rPr>
                <w:b/>
                <w:szCs w:val="20"/>
              </w:rPr>
              <w:t>Denial</w:t>
            </w:r>
            <w:proofErr w:type="spellEnd"/>
            <w:r>
              <w:rPr>
                <w:b/>
                <w:szCs w:val="20"/>
              </w:rPr>
              <w:t xml:space="preserve"> og Adam</w:t>
            </w:r>
          </w:p>
          <w:p w14:paraId="6C9F1742" w14:textId="0BE73985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748" w:type="dxa"/>
          </w:tcPr>
          <w:p w14:paraId="3C466300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Ramila</w:t>
            </w:r>
            <w:proofErr w:type="spellEnd"/>
            <w:r>
              <w:rPr>
                <w:b/>
                <w:szCs w:val="20"/>
              </w:rPr>
              <w:t xml:space="preserve"> og Iselin</w:t>
            </w:r>
          </w:p>
          <w:p w14:paraId="2E4C2FAC" w14:textId="7350D914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</w:tr>
      <w:tr w:rsidR="00ED6531" w:rsidRPr="00721FAA" w14:paraId="31E4854C" w14:textId="77777777" w:rsidTr="001A2D07">
        <w:trPr>
          <w:trHeight w:val="227"/>
        </w:trPr>
        <w:tc>
          <w:tcPr>
            <w:tcW w:w="765" w:type="dxa"/>
            <w:shd w:val="clear" w:color="auto" w:fill="auto"/>
          </w:tcPr>
          <w:p w14:paraId="1104AE9E" w14:textId="4AFDF027" w:rsidR="00ED6531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1010" w:type="dxa"/>
          </w:tcPr>
          <w:p w14:paraId="7BAB9081" w14:textId="5DE9C709" w:rsidR="00ED653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26/11-30/11</w:t>
            </w:r>
          </w:p>
        </w:tc>
        <w:tc>
          <w:tcPr>
            <w:tcW w:w="2276" w:type="dxa"/>
          </w:tcPr>
          <w:p w14:paraId="36C93025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Mikaeel</w:t>
            </w:r>
            <w:proofErr w:type="spellEnd"/>
            <w:r>
              <w:rPr>
                <w:b/>
                <w:szCs w:val="20"/>
              </w:rPr>
              <w:t xml:space="preserve"> og Shayan</w:t>
            </w:r>
          </w:p>
          <w:p w14:paraId="7FD38C09" w14:textId="5F48D727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  <w:tc>
          <w:tcPr>
            <w:tcW w:w="2689" w:type="dxa"/>
          </w:tcPr>
          <w:p w14:paraId="6C4FAEEF" w14:textId="77777777" w:rsidR="00D42ED6" w:rsidRDefault="00D42ED6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Alaa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Edona</w:t>
            </w:r>
            <w:proofErr w:type="spellEnd"/>
            <w:r>
              <w:rPr>
                <w:b/>
                <w:szCs w:val="20"/>
              </w:rPr>
              <w:t xml:space="preserve"> og Selma</w:t>
            </w:r>
          </w:p>
          <w:p w14:paraId="71B03A1D" w14:textId="47F6E4C9" w:rsidR="00ED6531" w:rsidRPr="006E30C3" w:rsidRDefault="00D42ED6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3087" w:type="dxa"/>
          </w:tcPr>
          <w:p w14:paraId="2ADCA780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Najma, </w:t>
            </w:r>
            <w:proofErr w:type="spellStart"/>
            <w:r>
              <w:rPr>
                <w:b/>
                <w:szCs w:val="20"/>
              </w:rPr>
              <w:t>Zalma</w:t>
            </w:r>
            <w:proofErr w:type="spellEnd"/>
            <w:r>
              <w:rPr>
                <w:b/>
                <w:szCs w:val="20"/>
              </w:rPr>
              <w:t xml:space="preserve"> og Sebastian</w:t>
            </w:r>
          </w:p>
          <w:p w14:paraId="10B26CB0" w14:textId="6E129810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8.trinn</w:t>
            </w:r>
          </w:p>
        </w:tc>
        <w:tc>
          <w:tcPr>
            <w:tcW w:w="3748" w:type="dxa"/>
          </w:tcPr>
          <w:p w14:paraId="5E629F32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Odin, Kristoffer og Sebastian</w:t>
            </w:r>
          </w:p>
          <w:p w14:paraId="2800630C" w14:textId="08823B27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</w:tr>
      <w:tr w:rsidR="00ED6531" w:rsidRPr="00721FAA" w14:paraId="53E3DF06" w14:textId="77777777" w:rsidTr="001A2D07">
        <w:trPr>
          <w:trHeight w:val="307"/>
        </w:trPr>
        <w:tc>
          <w:tcPr>
            <w:tcW w:w="765" w:type="dxa"/>
            <w:shd w:val="clear" w:color="auto" w:fill="auto"/>
          </w:tcPr>
          <w:p w14:paraId="66F99370" w14:textId="0AF2F21F" w:rsidR="00ED6531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1010" w:type="dxa"/>
          </w:tcPr>
          <w:p w14:paraId="0F9A0F00" w14:textId="6741109E" w:rsidR="00ED653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3/12-     7/12</w:t>
            </w:r>
          </w:p>
        </w:tc>
        <w:tc>
          <w:tcPr>
            <w:tcW w:w="2276" w:type="dxa"/>
          </w:tcPr>
          <w:p w14:paraId="7F92AACF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Julia, Maria og </w:t>
            </w:r>
            <w:proofErr w:type="spellStart"/>
            <w:r>
              <w:rPr>
                <w:b/>
                <w:szCs w:val="20"/>
              </w:rPr>
              <w:t>Hamez</w:t>
            </w:r>
            <w:proofErr w:type="spellEnd"/>
          </w:p>
          <w:p w14:paraId="243E2847" w14:textId="38AFCFCB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9.trinn</w:t>
            </w:r>
          </w:p>
        </w:tc>
        <w:tc>
          <w:tcPr>
            <w:tcW w:w="2689" w:type="dxa"/>
          </w:tcPr>
          <w:p w14:paraId="7F516C96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Julie, Amalie og </w:t>
            </w:r>
            <w:proofErr w:type="spellStart"/>
            <w:r>
              <w:rPr>
                <w:b/>
                <w:szCs w:val="20"/>
              </w:rPr>
              <w:t>Tharanya</w:t>
            </w:r>
            <w:proofErr w:type="spellEnd"/>
          </w:p>
          <w:p w14:paraId="7F9BE4E3" w14:textId="71BFA0BD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  <w:tc>
          <w:tcPr>
            <w:tcW w:w="3087" w:type="dxa"/>
          </w:tcPr>
          <w:p w14:paraId="2A4625CE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Dina, </w:t>
            </w:r>
            <w:proofErr w:type="spellStart"/>
            <w:r>
              <w:rPr>
                <w:b/>
                <w:szCs w:val="20"/>
              </w:rPr>
              <w:t>Batool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Tharunya</w:t>
            </w:r>
            <w:proofErr w:type="spellEnd"/>
          </w:p>
          <w:p w14:paraId="1AA8C20B" w14:textId="602517D7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748" w:type="dxa"/>
          </w:tcPr>
          <w:p w14:paraId="04DD2989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Mikaeel</w:t>
            </w:r>
            <w:proofErr w:type="spellEnd"/>
            <w:r>
              <w:rPr>
                <w:b/>
                <w:szCs w:val="20"/>
              </w:rPr>
              <w:t xml:space="preserve"> og Shayan</w:t>
            </w:r>
          </w:p>
          <w:p w14:paraId="5728D0EC" w14:textId="338F142F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7.trinn</w:t>
            </w:r>
          </w:p>
        </w:tc>
      </w:tr>
      <w:tr w:rsidR="00ED6531" w:rsidRPr="00721FAA" w14:paraId="1A513E0C" w14:textId="77777777" w:rsidTr="001A2D07">
        <w:trPr>
          <w:trHeight w:val="253"/>
        </w:trPr>
        <w:tc>
          <w:tcPr>
            <w:tcW w:w="765" w:type="dxa"/>
            <w:shd w:val="clear" w:color="auto" w:fill="auto"/>
          </w:tcPr>
          <w:p w14:paraId="76E9BDE6" w14:textId="253F3C98" w:rsidR="00ED6531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010" w:type="dxa"/>
          </w:tcPr>
          <w:p w14:paraId="002707E3" w14:textId="0787823B" w:rsidR="00ED6531" w:rsidRDefault="009C69DD" w:rsidP="001A2D0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10/12-14/12</w:t>
            </w:r>
          </w:p>
        </w:tc>
        <w:tc>
          <w:tcPr>
            <w:tcW w:w="2276" w:type="dxa"/>
          </w:tcPr>
          <w:p w14:paraId="74662F28" w14:textId="477D963F" w:rsidR="00ED6531" w:rsidRPr="006E30C3" w:rsidRDefault="009302AC" w:rsidP="001A2D0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Ceren</w:t>
            </w:r>
            <w:proofErr w:type="spellEnd"/>
            <w:r>
              <w:rPr>
                <w:b/>
                <w:szCs w:val="20"/>
              </w:rPr>
              <w:t>, Dana og Souhaila - 9.trinn</w:t>
            </w:r>
          </w:p>
        </w:tc>
        <w:tc>
          <w:tcPr>
            <w:tcW w:w="2689" w:type="dxa"/>
          </w:tcPr>
          <w:p w14:paraId="666D51F6" w14:textId="77777777" w:rsidR="009302AC" w:rsidRDefault="009302AC" w:rsidP="001A2D07">
            <w:pPr>
              <w:jc w:val="center"/>
              <w:rPr>
                <w:b/>
                <w:szCs w:val="20"/>
                <w:lang w:val="en-US"/>
              </w:rPr>
            </w:pPr>
            <w:proofErr w:type="spellStart"/>
            <w:r>
              <w:rPr>
                <w:b/>
                <w:szCs w:val="20"/>
                <w:lang w:val="en-US"/>
              </w:rPr>
              <w:t>Nofil</w:t>
            </w:r>
            <w:proofErr w:type="spellEnd"/>
            <w:r>
              <w:rPr>
                <w:b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Cs w:val="20"/>
                <w:lang w:val="en-US"/>
              </w:rPr>
              <w:t>og</w:t>
            </w:r>
            <w:proofErr w:type="spellEnd"/>
            <w:r>
              <w:rPr>
                <w:b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Cs w:val="20"/>
                <w:lang w:val="en-US"/>
              </w:rPr>
              <w:t>Yasin</w:t>
            </w:r>
            <w:proofErr w:type="spellEnd"/>
          </w:p>
          <w:p w14:paraId="0F2C0B5F" w14:textId="0AEE24F6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  <w:lang w:val="en-US"/>
              </w:rPr>
              <w:t>9.trinn</w:t>
            </w:r>
          </w:p>
        </w:tc>
        <w:tc>
          <w:tcPr>
            <w:tcW w:w="3087" w:type="dxa"/>
          </w:tcPr>
          <w:p w14:paraId="325F88CD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Hajra</w:t>
            </w:r>
            <w:proofErr w:type="spellEnd"/>
            <w:r>
              <w:rPr>
                <w:b/>
                <w:szCs w:val="20"/>
              </w:rPr>
              <w:t>, Kristian og Jacob</w:t>
            </w:r>
          </w:p>
          <w:p w14:paraId="27BCE459" w14:textId="160FDF44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10.trinn</w:t>
            </w:r>
          </w:p>
        </w:tc>
        <w:tc>
          <w:tcPr>
            <w:tcW w:w="3748" w:type="dxa"/>
          </w:tcPr>
          <w:p w14:paraId="4963195A" w14:textId="77777777" w:rsidR="009302AC" w:rsidRDefault="009302AC" w:rsidP="001A2D0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Alishba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Rojen</w:t>
            </w:r>
            <w:proofErr w:type="spellEnd"/>
            <w:r>
              <w:rPr>
                <w:b/>
                <w:szCs w:val="20"/>
              </w:rPr>
              <w:t xml:space="preserve"> og </w:t>
            </w:r>
            <w:proofErr w:type="spellStart"/>
            <w:r>
              <w:rPr>
                <w:b/>
                <w:szCs w:val="20"/>
              </w:rPr>
              <w:t>Layba</w:t>
            </w:r>
            <w:proofErr w:type="spellEnd"/>
          </w:p>
          <w:p w14:paraId="149103F3" w14:textId="79D07EA3" w:rsidR="00ED6531" w:rsidRPr="006E30C3" w:rsidRDefault="009302AC" w:rsidP="001A2D0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8.trinn</w:t>
            </w:r>
          </w:p>
        </w:tc>
      </w:tr>
      <w:tr w:rsidR="00ED6531" w:rsidRPr="00721FAA" w14:paraId="41E58A2D" w14:textId="77777777" w:rsidTr="001A2D07">
        <w:trPr>
          <w:trHeight w:val="164"/>
        </w:trPr>
        <w:tc>
          <w:tcPr>
            <w:tcW w:w="765" w:type="dxa"/>
            <w:shd w:val="clear" w:color="auto" w:fill="auto"/>
          </w:tcPr>
          <w:p w14:paraId="4F49DFCF" w14:textId="4BE280AA" w:rsidR="00ED6531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12810" w:type="dxa"/>
            <w:gridSpan w:val="5"/>
            <w:tcBorders>
              <w:bottom w:val="nil"/>
            </w:tcBorders>
            <w:shd w:val="clear" w:color="auto" w:fill="auto"/>
          </w:tcPr>
          <w:p w14:paraId="62F73CD4" w14:textId="77777777" w:rsidR="00ED6531" w:rsidRPr="00ED6531" w:rsidRDefault="00ED6531" w:rsidP="001A2D07">
            <w:pPr>
              <w:rPr>
                <w:b/>
                <w:szCs w:val="20"/>
                <w:highlight w:val="yellow"/>
              </w:rPr>
            </w:pPr>
          </w:p>
        </w:tc>
      </w:tr>
      <w:tr w:rsidR="0048345F" w:rsidRPr="00721FAA" w14:paraId="3D13D41B" w14:textId="77777777" w:rsidTr="001A2D07">
        <w:trPr>
          <w:trHeight w:val="331"/>
        </w:trPr>
        <w:tc>
          <w:tcPr>
            <w:tcW w:w="765" w:type="dxa"/>
            <w:shd w:val="clear" w:color="auto" w:fill="auto"/>
          </w:tcPr>
          <w:p w14:paraId="794AE900" w14:textId="76A9DB63" w:rsidR="0048345F" w:rsidRPr="00721FAA" w:rsidRDefault="00ED6531" w:rsidP="001A2D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12810" w:type="dxa"/>
            <w:gridSpan w:val="5"/>
            <w:tcBorders>
              <w:top w:val="nil"/>
            </w:tcBorders>
            <w:shd w:val="clear" w:color="auto" w:fill="auto"/>
          </w:tcPr>
          <w:p w14:paraId="49D9A175" w14:textId="2A578A16" w:rsidR="0048345F" w:rsidRPr="006E30C3" w:rsidRDefault="006E30C3" w:rsidP="001A2D07">
            <w:pPr>
              <w:jc w:val="center"/>
              <w:rPr>
                <w:b/>
                <w:sz w:val="18"/>
                <w:szCs w:val="20"/>
                <w:highlight w:val="yellow"/>
              </w:rPr>
            </w:pPr>
            <w:r w:rsidRPr="006E30C3">
              <w:rPr>
                <w:b/>
                <w:sz w:val="28"/>
                <w:szCs w:val="20"/>
              </w:rPr>
              <w:t>VAKTFRI</w:t>
            </w:r>
            <w:r w:rsidR="009C69DD">
              <w:rPr>
                <w:b/>
                <w:sz w:val="28"/>
                <w:szCs w:val="20"/>
              </w:rPr>
              <w:t xml:space="preserve"> FRA 17</w:t>
            </w:r>
            <w:r>
              <w:rPr>
                <w:b/>
                <w:sz w:val="28"/>
                <w:szCs w:val="20"/>
              </w:rPr>
              <w:t>.DES OG</w:t>
            </w:r>
            <w:r w:rsidR="00DD78A2">
              <w:rPr>
                <w:b/>
                <w:sz w:val="28"/>
                <w:szCs w:val="20"/>
              </w:rPr>
              <w:t xml:space="preserve"> FREM TIL 2019</w:t>
            </w:r>
            <w:r w:rsidRPr="006E30C3">
              <w:rPr>
                <w:b/>
                <w:sz w:val="28"/>
                <w:szCs w:val="20"/>
              </w:rPr>
              <w:t xml:space="preserve"> </w:t>
            </w:r>
            <w:r w:rsidRPr="006E30C3">
              <w:rPr>
                <w:b/>
                <w:sz w:val="28"/>
                <w:szCs w:val="20"/>
              </w:rPr>
              <w:sym w:font="Wingdings" w:char="F04A"/>
            </w:r>
          </w:p>
        </w:tc>
      </w:tr>
    </w:tbl>
    <w:p w14:paraId="1534A7CB" w14:textId="69C12AAC" w:rsidR="00216BAF" w:rsidRPr="00E43018" w:rsidRDefault="00216BAF" w:rsidP="00211A67">
      <w:pPr>
        <w:spacing w:after="0"/>
        <w:jc w:val="center"/>
        <w:rPr>
          <w:b/>
          <w:sz w:val="44"/>
          <w:szCs w:val="32"/>
        </w:rPr>
      </w:pPr>
      <w:bookmarkStart w:id="0" w:name="_GoBack"/>
      <w:bookmarkEnd w:id="0"/>
    </w:p>
    <w:p w14:paraId="56FDD97B" w14:textId="7B59438F" w:rsidR="00B661EF" w:rsidRDefault="00B661EF">
      <w:pPr>
        <w:rPr>
          <w:b/>
          <w:sz w:val="24"/>
          <w:szCs w:val="24"/>
          <w:lang w:val="en-US"/>
        </w:rPr>
      </w:pPr>
    </w:p>
    <w:p w14:paraId="2A81AF6D" w14:textId="4C33A06B" w:rsidR="009C69DD" w:rsidRDefault="009C69DD">
      <w:pPr>
        <w:rPr>
          <w:b/>
          <w:sz w:val="24"/>
          <w:szCs w:val="24"/>
          <w:lang w:val="en-US"/>
        </w:rPr>
      </w:pPr>
    </w:p>
    <w:p w14:paraId="739E0F12" w14:textId="77777777" w:rsidR="009C69DD" w:rsidRPr="00687791" w:rsidRDefault="009C69DD">
      <w:pPr>
        <w:rPr>
          <w:b/>
          <w:sz w:val="24"/>
          <w:szCs w:val="24"/>
          <w:lang w:val="en-US"/>
        </w:rPr>
      </w:pPr>
    </w:p>
    <w:tbl>
      <w:tblPr>
        <w:tblStyle w:val="Tabellrutenett"/>
        <w:tblpPr w:leftFromText="141" w:rightFromText="141" w:vertAnchor="text" w:horzAnchor="page" w:tblpX="1706" w:tblpY="1"/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788"/>
        <w:gridCol w:w="1577"/>
        <w:gridCol w:w="1578"/>
        <w:gridCol w:w="1578"/>
      </w:tblGrid>
      <w:tr w:rsidR="0048345F" w:rsidRPr="00721FAA" w14:paraId="18AB81C1" w14:textId="77777777" w:rsidTr="00E43018">
        <w:trPr>
          <w:trHeight w:val="707"/>
        </w:trPr>
        <w:tc>
          <w:tcPr>
            <w:tcW w:w="1384" w:type="dxa"/>
            <w:shd w:val="clear" w:color="auto" w:fill="D6E3BC" w:themeFill="accent3" w:themeFillTint="66"/>
          </w:tcPr>
          <w:p w14:paraId="464DF7BA" w14:textId="77777777" w:rsidR="0048345F" w:rsidRPr="00721FAA" w:rsidRDefault="0048345F" w:rsidP="0048345F">
            <w:pPr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 xml:space="preserve">Ansvarlig ressurslærer 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3825772F" w14:textId="77777777" w:rsidR="0048345F" w:rsidRPr="00721FAA" w:rsidRDefault="0048345F" w:rsidP="0048345F">
            <w:pPr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>MANDAG</w:t>
            </w:r>
          </w:p>
        </w:tc>
        <w:tc>
          <w:tcPr>
            <w:tcW w:w="1788" w:type="dxa"/>
            <w:shd w:val="clear" w:color="auto" w:fill="D6E3BC" w:themeFill="accent3" w:themeFillTint="66"/>
          </w:tcPr>
          <w:p w14:paraId="105A0D09" w14:textId="77777777" w:rsidR="0048345F" w:rsidRPr="00721FAA" w:rsidRDefault="0048345F" w:rsidP="0048345F">
            <w:pPr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>TIRSDAG</w:t>
            </w:r>
          </w:p>
        </w:tc>
        <w:tc>
          <w:tcPr>
            <w:tcW w:w="1577" w:type="dxa"/>
            <w:shd w:val="clear" w:color="auto" w:fill="D6E3BC" w:themeFill="accent3" w:themeFillTint="66"/>
          </w:tcPr>
          <w:p w14:paraId="69B2C644" w14:textId="77777777" w:rsidR="0048345F" w:rsidRPr="00721FAA" w:rsidRDefault="0048345F" w:rsidP="0048345F">
            <w:pPr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>ONSDAG</w:t>
            </w:r>
          </w:p>
        </w:tc>
        <w:tc>
          <w:tcPr>
            <w:tcW w:w="1578" w:type="dxa"/>
            <w:shd w:val="clear" w:color="auto" w:fill="D6E3BC" w:themeFill="accent3" w:themeFillTint="66"/>
          </w:tcPr>
          <w:p w14:paraId="0A6D2128" w14:textId="77777777" w:rsidR="0048345F" w:rsidRPr="00721FAA" w:rsidRDefault="0048345F" w:rsidP="0048345F">
            <w:pPr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>TORSDAG</w:t>
            </w:r>
          </w:p>
        </w:tc>
        <w:tc>
          <w:tcPr>
            <w:tcW w:w="1578" w:type="dxa"/>
            <w:shd w:val="clear" w:color="auto" w:fill="D6E3BC" w:themeFill="accent3" w:themeFillTint="66"/>
          </w:tcPr>
          <w:p w14:paraId="179DB813" w14:textId="77777777" w:rsidR="0048345F" w:rsidRPr="00721FAA" w:rsidRDefault="0048345F" w:rsidP="0048345F">
            <w:pPr>
              <w:rPr>
                <w:b/>
                <w:sz w:val="20"/>
                <w:szCs w:val="20"/>
              </w:rPr>
            </w:pPr>
            <w:r w:rsidRPr="00721FAA">
              <w:rPr>
                <w:b/>
                <w:sz w:val="20"/>
                <w:szCs w:val="20"/>
              </w:rPr>
              <w:t>FREDAG</w:t>
            </w:r>
          </w:p>
        </w:tc>
      </w:tr>
      <w:tr w:rsidR="0048345F" w:rsidRPr="00721FAA" w14:paraId="6D7A2238" w14:textId="77777777" w:rsidTr="0048345F">
        <w:tc>
          <w:tcPr>
            <w:tcW w:w="1384" w:type="dxa"/>
          </w:tcPr>
          <w:p w14:paraId="069D7C38" w14:textId="68DFCFA8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559" w:type="dxa"/>
          </w:tcPr>
          <w:p w14:paraId="62B31F2C" w14:textId="5DC68BA3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0CBFC8FC" w14:textId="0215C39B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348E1189" w14:textId="7E2EF80A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  <w:tc>
          <w:tcPr>
            <w:tcW w:w="1578" w:type="dxa"/>
          </w:tcPr>
          <w:p w14:paraId="49439221" w14:textId="38CFEB7D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4049E244" w14:textId="27487EE2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48345F" w:rsidRPr="00721FAA" w14:paraId="7A7E7B42" w14:textId="77777777" w:rsidTr="0048345F">
        <w:tc>
          <w:tcPr>
            <w:tcW w:w="1384" w:type="dxa"/>
          </w:tcPr>
          <w:p w14:paraId="017F9E2E" w14:textId="30736A6A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559" w:type="dxa"/>
          </w:tcPr>
          <w:p w14:paraId="17E40A7A" w14:textId="471B9D51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2272B3E7" w14:textId="113EDFF9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256C7222" w14:textId="2F7802E6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578" w:type="dxa"/>
          </w:tcPr>
          <w:p w14:paraId="4C634FF0" w14:textId="5B59102B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18FE9A9F" w14:textId="23387EEB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48345F" w:rsidRPr="00721FAA" w14:paraId="0447723E" w14:textId="77777777" w:rsidTr="0048345F">
        <w:trPr>
          <w:trHeight w:val="154"/>
        </w:trPr>
        <w:tc>
          <w:tcPr>
            <w:tcW w:w="1384" w:type="dxa"/>
          </w:tcPr>
          <w:p w14:paraId="614B8757" w14:textId="4A5DFE15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1559" w:type="dxa"/>
          </w:tcPr>
          <w:p w14:paraId="2993F1E5" w14:textId="7E135750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2BB39723" w14:textId="6D27908D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23B9F55B" w14:textId="38905B1A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8" w:type="dxa"/>
          </w:tcPr>
          <w:p w14:paraId="30065D28" w14:textId="02CE183E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7F308ABD" w14:textId="4969B68B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48345F" w:rsidRPr="00721FAA" w14:paraId="51385260" w14:textId="77777777" w:rsidTr="0048345F">
        <w:tc>
          <w:tcPr>
            <w:tcW w:w="1384" w:type="dxa"/>
          </w:tcPr>
          <w:p w14:paraId="43F6787C" w14:textId="1B70EEE1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559" w:type="dxa"/>
          </w:tcPr>
          <w:p w14:paraId="6178FD38" w14:textId="409BED61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799734D1" w14:textId="339504BA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38D23036" w14:textId="57C2C090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72904BE0" w14:textId="3784B51A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24BBBC6C" w14:textId="778CBCAC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48345F" w:rsidRPr="00721FAA" w14:paraId="72BC8B19" w14:textId="77777777" w:rsidTr="0048345F">
        <w:tc>
          <w:tcPr>
            <w:tcW w:w="1384" w:type="dxa"/>
          </w:tcPr>
          <w:p w14:paraId="78BD103A" w14:textId="056E7EF8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559" w:type="dxa"/>
          </w:tcPr>
          <w:p w14:paraId="08247BBB" w14:textId="0DBDE1B6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7AAB75BE" w14:textId="527AA48C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1ED0FECC" w14:textId="688C7AD8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  <w:tc>
          <w:tcPr>
            <w:tcW w:w="1578" w:type="dxa"/>
          </w:tcPr>
          <w:p w14:paraId="52CBACDA" w14:textId="79247139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6AB311BE" w14:textId="6D2F0BF1" w:rsidR="0048345F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670E79" w:rsidRPr="00721FAA" w14:paraId="45C459A2" w14:textId="77777777" w:rsidTr="0048345F">
        <w:tc>
          <w:tcPr>
            <w:tcW w:w="1384" w:type="dxa"/>
          </w:tcPr>
          <w:p w14:paraId="6CE73868" w14:textId="0C9A385A" w:rsidR="00670E79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1559" w:type="dxa"/>
          </w:tcPr>
          <w:p w14:paraId="7D6BE284" w14:textId="16518745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2EDDE228" w14:textId="7E3FC7CF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1139EA48" w14:textId="276FBF20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578" w:type="dxa"/>
          </w:tcPr>
          <w:p w14:paraId="75DD8626" w14:textId="06189331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4E705046" w14:textId="40EA0753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670E79" w:rsidRPr="00721FAA" w14:paraId="1228757A" w14:textId="77777777" w:rsidTr="0048345F">
        <w:tc>
          <w:tcPr>
            <w:tcW w:w="1384" w:type="dxa"/>
          </w:tcPr>
          <w:p w14:paraId="01460124" w14:textId="5D3947C5" w:rsidR="00670E79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1559" w:type="dxa"/>
          </w:tcPr>
          <w:p w14:paraId="75A66F7B" w14:textId="75D5C5B3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0D0FC4BD" w14:textId="61F58FD8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30FB39D6" w14:textId="023F010F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8" w:type="dxa"/>
          </w:tcPr>
          <w:p w14:paraId="30E6A2E8" w14:textId="77D37F76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1B0461CB" w14:textId="6D27CED8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670E79" w:rsidRPr="00721FAA" w14:paraId="6D68CFDD" w14:textId="77777777" w:rsidTr="0048345F">
        <w:tc>
          <w:tcPr>
            <w:tcW w:w="1384" w:type="dxa"/>
          </w:tcPr>
          <w:p w14:paraId="73D2C28F" w14:textId="3A0CB1CA" w:rsidR="00670E79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1559" w:type="dxa"/>
          </w:tcPr>
          <w:p w14:paraId="777EE274" w14:textId="33E8985F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59C27BBE" w14:textId="56A2C4DA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15120EC1" w14:textId="6BC2B1EC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70CCB6B6" w14:textId="07CDC8B5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788A5196" w14:textId="2B37308D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670E79" w:rsidRPr="00721FAA" w14:paraId="67EDEF70" w14:textId="77777777" w:rsidTr="0048345F">
        <w:tc>
          <w:tcPr>
            <w:tcW w:w="1384" w:type="dxa"/>
          </w:tcPr>
          <w:p w14:paraId="5C24485E" w14:textId="5E26849B" w:rsidR="00670E79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1559" w:type="dxa"/>
          </w:tcPr>
          <w:p w14:paraId="76F93582" w14:textId="6C0F6DFC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5186A3A0" w14:textId="1035CCA4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35402471" w14:textId="680B1AA7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  <w:tc>
          <w:tcPr>
            <w:tcW w:w="1578" w:type="dxa"/>
          </w:tcPr>
          <w:p w14:paraId="78C2CB6E" w14:textId="7C997E86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640326A2" w14:textId="7F4E6344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  <w:tr w:rsidR="00670E79" w:rsidRPr="00721FAA" w14:paraId="21F37959" w14:textId="77777777" w:rsidTr="0048345F">
        <w:tc>
          <w:tcPr>
            <w:tcW w:w="1384" w:type="dxa"/>
          </w:tcPr>
          <w:p w14:paraId="5881ED6A" w14:textId="00E357F6" w:rsidR="00670E79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59" w:type="dxa"/>
          </w:tcPr>
          <w:p w14:paraId="0B7DD9EC" w14:textId="6FBF530B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788" w:type="dxa"/>
          </w:tcPr>
          <w:p w14:paraId="761DE11D" w14:textId="157944DB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Anniken</w:t>
            </w:r>
          </w:p>
        </w:tc>
        <w:tc>
          <w:tcPr>
            <w:tcW w:w="1577" w:type="dxa"/>
          </w:tcPr>
          <w:p w14:paraId="73520015" w14:textId="14574CFC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Anders</w:t>
            </w:r>
          </w:p>
        </w:tc>
        <w:tc>
          <w:tcPr>
            <w:tcW w:w="1578" w:type="dxa"/>
          </w:tcPr>
          <w:p w14:paraId="2BDA0ADC" w14:textId="2797D26B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Fouad</w:t>
            </w:r>
          </w:p>
        </w:tc>
        <w:tc>
          <w:tcPr>
            <w:tcW w:w="1578" w:type="dxa"/>
          </w:tcPr>
          <w:p w14:paraId="66DF5CAE" w14:textId="7D4323EE" w:rsidR="00670E79" w:rsidRPr="00721FAA" w:rsidRDefault="00670E79" w:rsidP="00483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Pål</w:t>
            </w:r>
          </w:p>
        </w:tc>
      </w:tr>
    </w:tbl>
    <w:p w14:paraId="1932B8C6" w14:textId="3B111FE3" w:rsidR="0076462E" w:rsidRDefault="0076462E">
      <w:pPr>
        <w:rPr>
          <w:b/>
          <w:sz w:val="20"/>
          <w:szCs w:val="20"/>
          <w:u w:val="single"/>
        </w:rPr>
      </w:pPr>
      <w:r w:rsidRPr="00721FAA">
        <w:rPr>
          <w:b/>
          <w:sz w:val="20"/>
          <w:szCs w:val="20"/>
        </w:rPr>
        <w:t xml:space="preserve">Merk! Meglerne med ansvar for vakt på </w:t>
      </w:r>
      <w:r w:rsidR="0023339F" w:rsidRPr="00721FAA">
        <w:rPr>
          <w:b/>
          <w:sz w:val="20"/>
          <w:szCs w:val="20"/>
        </w:rPr>
        <w:t xml:space="preserve">første </w:t>
      </w:r>
      <w:r w:rsidRPr="00721FAA">
        <w:rPr>
          <w:b/>
          <w:sz w:val="20"/>
          <w:szCs w:val="20"/>
        </w:rPr>
        <w:t>trinn</w:t>
      </w:r>
      <w:r w:rsidR="00746B0A">
        <w:rPr>
          <w:b/>
          <w:sz w:val="20"/>
          <w:szCs w:val="20"/>
        </w:rPr>
        <w:t>,</w:t>
      </w:r>
      <w:r w:rsidRPr="00721FAA">
        <w:rPr>
          <w:b/>
          <w:sz w:val="20"/>
          <w:szCs w:val="20"/>
        </w:rPr>
        <w:t xml:space="preserve"> </w:t>
      </w:r>
      <w:r w:rsidR="00746B0A">
        <w:rPr>
          <w:b/>
          <w:sz w:val="20"/>
          <w:szCs w:val="20"/>
        </w:rPr>
        <w:t xml:space="preserve">går til 1. trinn 10.50. </w:t>
      </w:r>
      <w:r w:rsidR="0023339F" w:rsidRPr="00721FAA">
        <w:rPr>
          <w:b/>
          <w:sz w:val="20"/>
          <w:szCs w:val="20"/>
        </w:rPr>
        <w:t xml:space="preserve">Første trinn begynner å spise 10.45 og går ut 11.00. </w:t>
      </w:r>
      <w:r w:rsidR="00746B0A">
        <w:rPr>
          <w:b/>
          <w:sz w:val="20"/>
          <w:szCs w:val="20"/>
        </w:rPr>
        <w:t xml:space="preserve"> Meglerne som har</w:t>
      </w:r>
      <w:r w:rsidR="00324CCE">
        <w:rPr>
          <w:b/>
          <w:sz w:val="20"/>
          <w:szCs w:val="20"/>
        </w:rPr>
        <w:t xml:space="preserve"> </w:t>
      </w:r>
      <w:proofErr w:type="spellStart"/>
      <w:r w:rsidR="00324CCE">
        <w:rPr>
          <w:b/>
          <w:sz w:val="20"/>
          <w:szCs w:val="20"/>
        </w:rPr>
        <w:t>ute</w:t>
      </w:r>
      <w:r w:rsidR="00746B0A">
        <w:rPr>
          <w:b/>
          <w:sz w:val="20"/>
          <w:szCs w:val="20"/>
        </w:rPr>
        <w:t>vakt</w:t>
      </w:r>
      <w:proofErr w:type="spellEnd"/>
      <w:r w:rsidR="00746B0A">
        <w:rPr>
          <w:b/>
          <w:sz w:val="20"/>
          <w:szCs w:val="20"/>
        </w:rPr>
        <w:t xml:space="preserve"> møter ressurslærer mellom 11.10 og 11.15 ved kontoret. Vakten deres varer til 11.40</w:t>
      </w:r>
      <w:r w:rsidR="005D37F3">
        <w:rPr>
          <w:b/>
          <w:sz w:val="20"/>
          <w:szCs w:val="20"/>
        </w:rPr>
        <w:t xml:space="preserve"> .</w:t>
      </w:r>
      <w:r w:rsidR="0023339F" w:rsidRPr="00721FAA">
        <w:rPr>
          <w:b/>
          <w:sz w:val="20"/>
          <w:szCs w:val="20"/>
        </w:rPr>
        <w:t xml:space="preserve"> </w:t>
      </w:r>
      <w:r w:rsidR="0023339F" w:rsidRPr="00721FAA">
        <w:rPr>
          <w:b/>
          <w:sz w:val="20"/>
          <w:szCs w:val="20"/>
          <w:u w:val="single"/>
        </w:rPr>
        <w:t>Viktig at alle møter presis til vaktene sine.</w:t>
      </w:r>
    </w:p>
    <w:p w14:paraId="15B038A1" w14:textId="77777777" w:rsidR="00E267B2" w:rsidRDefault="00E267B2">
      <w:pPr>
        <w:rPr>
          <w:b/>
          <w:sz w:val="20"/>
          <w:szCs w:val="20"/>
          <w:u w:val="single"/>
        </w:rPr>
      </w:pPr>
    </w:p>
    <w:p w14:paraId="2479415C" w14:textId="77777777" w:rsidR="00E267B2" w:rsidRDefault="00E267B2">
      <w:pPr>
        <w:rPr>
          <w:b/>
          <w:sz w:val="20"/>
          <w:szCs w:val="20"/>
          <w:u w:val="single"/>
        </w:rPr>
      </w:pPr>
    </w:p>
    <w:p w14:paraId="5ACD1F7A" w14:textId="0A3D8498" w:rsidR="00E267B2" w:rsidRPr="00721FAA" w:rsidRDefault="00E267B2">
      <w:pPr>
        <w:rPr>
          <w:b/>
          <w:sz w:val="20"/>
          <w:szCs w:val="20"/>
          <w:u w:val="single"/>
        </w:rPr>
      </w:pPr>
    </w:p>
    <w:sectPr w:rsidR="00E267B2" w:rsidRPr="00721FAA" w:rsidSect="004204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41"/>
    <w:rsid w:val="00001369"/>
    <w:rsid w:val="00004030"/>
    <w:rsid w:val="00030F6E"/>
    <w:rsid w:val="0003649A"/>
    <w:rsid w:val="000430E1"/>
    <w:rsid w:val="00056BFA"/>
    <w:rsid w:val="00073B23"/>
    <w:rsid w:val="00086262"/>
    <w:rsid w:val="00095F18"/>
    <w:rsid w:val="000B1CB0"/>
    <w:rsid w:val="000C4200"/>
    <w:rsid w:val="000C5DA6"/>
    <w:rsid w:val="000E4F9C"/>
    <w:rsid w:val="000F0A33"/>
    <w:rsid w:val="000F11B1"/>
    <w:rsid w:val="00104718"/>
    <w:rsid w:val="00113D94"/>
    <w:rsid w:val="001162A9"/>
    <w:rsid w:val="00140AEE"/>
    <w:rsid w:val="00160551"/>
    <w:rsid w:val="00180978"/>
    <w:rsid w:val="001809E0"/>
    <w:rsid w:val="00183757"/>
    <w:rsid w:val="00184803"/>
    <w:rsid w:val="00186B57"/>
    <w:rsid w:val="00186E2E"/>
    <w:rsid w:val="00191025"/>
    <w:rsid w:val="001A1220"/>
    <w:rsid w:val="001A140C"/>
    <w:rsid w:val="001A2D07"/>
    <w:rsid w:val="001D7886"/>
    <w:rsid w:val="001E5A15"/>
    <w:rsid w:val="002049D4"/>
    <w:rsid w:val="00211A67"/>
    <w:rsid w:val="00216BAF"/>
    <w:rsid w:val="0023339F"/>
    <w:rsid w:val="002557D4"/>
    <w:rsid w:val="00263904"/>
    <w:rsid w:val="00266F72"/>
    <w:rsid w:val="00283315"/>
    <w:rsid w:val="00297B5D"/>
    <w:rsid w:val="002A07BE"/>
    <w:rsid w:val="002B4493"/>
    <w:rsid w:val="002B4564"/>
    <w:rsid w:val="002C64B4"/>
    <w:rsid w:val="002D272A"/>
    <w:rsid w:val="002E1A90"/>
    <w:rsid w:val="00311219"/>
    <w:rsid w:val="00324CCE"/>
    <w:rsid w:val="00327BF7"/>
    <w:rsid w:val="0034489B"/>
    <w:rsid w:val="00346E0A"/>
    <w:rsid w:val="003511FC"/>
    <w:rsid w:val="003549FF"/>
    <w:rsid w:val="003702FE"/>
    <w:rsid w:val="003A3B42"/>
    <w:rsid w:val="003B5C66"/>
    <w:rsid w:val="003E2066"/>
    <w:rsid w:val="003E315C"/>
    <w:rsid w:val="004105CC"/>
    <w:rsid w:val="00417F26"/>
    <w:rsid w:val="00420428"/>
    <w:rsid w:val="00436D6D"/>
    <w:rsid w:val="00446635"/>
    <w:rsid w:val="004728F0"/>
    <w:rsid w:val="0048345F"/>
    <w:rsid w:val="00484282"/>
    <w:rsid w:val="0049459F"/>
    <w:rsid w:val="00496F0C"/>
    <w:rsid w:val="004D22C2"/>
    <w:rsid w:val="004F6BD0"/>
    <w:rsid w:val="004F6D9C"/>
    <w:rsid w:val="00513AD1"/>
    <w:rsid w:val="00536088"/>
    <w:rsid w:val="00547E34"/>
    <w:rsid w:val="005524F0"/>
    <w:rsid w:val="005603C6"/>
    <w:rsid w:val="00571836"/>
    <w:rsid w:val="005810C4"/>
    <w:rsid w:val="0059531B"/>
    <w:rsid w:val="005B1E3C"/>
    <w:rsid w:val="005C0490"/>
    <w:rsid w:val="005C7FC9"/>
    <w:rsid w:val="005D37F3"/>
    <w:rsid w:val="005E5833"/>
    <w:rsid w:val="005E6676"/>
    <w:rsid w:val="005F15DD"/>
    <w:rsid w:val="00617012"/>
    <w:rsid w:val="0063135B"/>
    <w:rsid w:val="00631BB1"/>
    <w:rsid w:val="00664405"/>
    <w:rsid w:val="00664E01"/>
    <w:rsid w:val="00670E79"/>
    <w:rsid w:val="00672741"/>
    <w:rsid w:val="00677AFD"/>
    <w:rsid w:val="006847FE"/>
    <w:rsid w:val="00687791"/>
    <w:rsid w:val="0069014E"/>
    <w:rsid w:val="006B25BC"/>
    <w:rsid w:val="006E30C3"/>
    <w:rsid w:val="00707E6E"/>
    <w:rsid w:val="00713AD6"/>
    <w:rsid w:val="00721FAA"/>
    <w:rsid w:val="00736EDB"/>
    <w:rsid w:val="00746B0A"/>
    <w:rsid w:val="0076462E"/>
    <w:rsid w:val="007707F1"/>
    <w:rsid w:val="00776EE3"/>
    <w:rsid w:val="00786ACB"/>
    <w:rsid w:val="007A1825"/>
    <w:rsid w:val="007A2EAF"/>
    <w:rsid w:val="007B3CA3"/>
    <w:rsid w:val="007B5692"/>
    <w:rsid w:val="007C3BE7"/>
    <w:rsid w:val="007C73D6"/>
    <w:rsid w:val="007D2807"/>
    <w:rsid w:val="00812B15"/>
    <w:rsid w:val="00825D53"/>
    <w:rsid w:val="0083116B"/>
    <w:rsid w:val="00833CCB"/>
    <w:rsid w:val="00850D4C"/>
    <w:rsid w:val="00873F87"/>
    <w:rsid w:val="008807F4"/>
    <w:rsid w:val="00890070"/>
    <w:rsid w:val="008A2242"/>
    <w:rsid w:val="008C0086"/>
    <w:rsid w:val="008E0214"/>
    <w:rsid w:val="008E20B9"/>
    <w:rsid w:val="008E3F97"/>
    <w:rsid w:val="008E583C"/>
    <w:rsid w:val="008F7A02"/>
    <w:rsid w:val="009279B7"/>
    <w:rsid w:val="009302AC"/>
    <w:rsid w:val="009336A0"/>
    <w:rsid w:val="00935F3C"/>
    <w:rsid w:val="00940545"/>
    <w:rsid w:val="00940E84"/>
    <w:rsid w:val="009643A6"/>
    <w:rsid w:val="009C69DD"/>
    <w:rsid w:val="009D023B"/>
    <w:rsid w:val="009D0307"/>
    <w:rsid w:val="009D6066"/>
    <w:rsid w:val="009E2808"/>
    <w:rsid w:val="00A155E8"/>
    <w:rsid w:val="00A15F6D"/>
    <w:rsid w:val="00A20313"/>
    <w:rsid w:val="00A33750"/>
    <w:rsid w:val="00A5069F"/>
    <w:rsid w:val="00A6117D"/>
    <w:rsid w:val="00A61E45"/>
    <w:rsid w:val="00A621C7"/>
    <w:rsid w:val="00A67322"/>
    <w:rsid w:val="00A770A2"/>
    <w:rsid w:val="00A80974"/>
    <w:rsid w:val="00A94E7C"/>
    <w:rsid w:val="00AA5BD9"/>
    <w:rsid w:val="00AB19ED"/>
    <w:rsid w:val="00AC3D86"/>
    <w:rsid w:val="00AC6919"/>
    <w:rsid w:val="00AE3155"/>
    <w:rsid w:val="00AF5666"/>
    <w:rsid w:val="00AF61D7"/>
    <w:rsid w:val="00B011E7"/>
    <w:rsid w:val="00B16992"/>
    <w:rsid w:val="00B2080B"/>
    <w:rsid w:val="00B3185B"/>
    <w:rsid w:val="00B42CDE"/>
    <w:rsid w:val="00B661EF"/>
    <w:rsid w:val="00B70A77"/>
    <w:rsid w:val="00B73DD3"/>
    <w:rsid w:val="00B80249"/>
    <w:rsid w:val="00B809EC"/>
    <w:rsid w:val="00B9002D"/>
    <w:rsid w:val="00BB70BD"/>
    <w:rsid w:val="00BE2F99"/>
    <w:rsid w:val="00BE3852"/>
    <w:rsid w:val="00BE4CEE"/>
    <w:rsid w:val="00BE77C1"/>
    <w:rsid w:val="00BF2867"/>
    <w:rsid w:val="00BF3A8E"/>
    <w:rsid w:val="00C00C2C"/>
    <w:rsid w:val="00C166A1"/>
    <w:rsid w:val="00C31B6E"/>
    <w:rsid w:val="00C325C5"/>
    <w:rsid w:val="00C4162B"/>
    <w:rsid w:val="00C55927"/>
    <w:rsid w:val="00C831F7"/>
    <w:rsid w:val="00C84053"/>
    <w:rsid w:val="00C97DD7"/>
    <w:rsid w:val="00CA5396"/>
    <w:rsid w:val="00CB3E16"/>
    <w:rsid w:val="00CC41E0"/>
    <w:rsid w:val="00CE3815"/>
    <w:rsid w:val="00CE7740"/>
    <w:rsid w:val="00CF7FF8"/>
    <w:rsid w:val="00D032D6"/>
    <w:rsid w:val="00D06B2F"/>
    <w:rsid w:val="00D07244"/>
    <w:rsid w:val="00D27319"/>
    <w:rsid w:val="00D42ED6"/>
    <w:rsid w:val="00D44F5A"/>
    <w:rsid w:val="00D6445B"/>
    <w:rsid w:val="00D677BD"/>
    <w:rsid w:val="00D70971"/>
    <w:rsid w:val="00D80215"/>
    <w:rsid w:val="00D84EB9"/>
    <w:rsid w:val="00D8560C"/>
    <w:rsid w:val="00D91A87"/>
    <w:rsid w:val="00D957C9"/>
    <w:rsid w:val="00D9782E"/>
    <w:rsid w:val="00DC5FF3"/>
    <w:rsid w:val="00DD0C28"/>
    <w:rsid w:val="00DD78A2"/>
    <w:rsid w:val="00DF1A02"/>
    <w:rsid w:val="00DF1EB8"/>
    <w:rsid w:val="00E00B3C"/>
    <w:rsid w:val="00E03003"/>
    <w:rsid w:val="00E159DD"/>
    <w:rsid w:val="00E25CC2"/>
    <w:rsid w:val="00E267B2"/>
    <w:rsid w:val="00E43018"/>
    <w:rsid w:val="00E5033A"/>
    <w:rsid w:val="00E57F06"/>
    <w:rsid w:val="00E661D5"/>
    <w:rsid w:val="00E92799"/>
    <w:rsid w:val="00EC3AF2"/>
    <w:rsid w:val="00EC6BDB"/>
    <w:rsid w:val="00ED58CA"/>
    <w:rsid w:val="00ED6531"/>
    <w:rsid w:val="00EE1B16"/>
    <w:rsid w:val="00EF3167"/>
    <w:rsid w:val="00F05092"/>
    <w:rsid w:val="00F15314"/>
    <w:rsid w:val="00F24A30"/>
    <w:rsid w:val="00F52605"/>
    <w:rsid w:val="00F5779C"/>
    <w:rsid w:val="00F61BEF"/>
    <w:rsid w:val="00F7751B"/>
    <w:rsid w:val="00F95CB8"/>
    <w:rsid w:val="00FB35A2"/>
    <w:rsid w:val="00FB5FCE"/>
    <w:rsid w:val="00FC226A"/>
    <w:rsid w:val="00FC5CD1"/>
    <w:rsid w:val="00FC62F5"/>
    <w:rsid w:val="00FC6331"/>
    <w:rsid w:val="00FD14A8"/>
    <w:rsid w:val="00FD7439"/>
    <w:rsid w:val="00FD76DB"/>
    <w:rsid w:val="00FE2CFD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#f60"/>
    </o:shapedefaults>
    <o:shapelayout v:ext="edit">
      <o:idmap v:ext="edit" data="1"/>
    </o:shapelayout>
  </w:shapeDefaults>
  <w:decimalSymbol w:val=","/>
  <w:listSeparator w:val=";"/>
  <w14:docId w14:val="46901F17"/>
  <w15:docId w15:val="{EA0D5084-835A-422A-89F4-F55A1707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7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D85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85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24F3407AD1C43A6EFB7EFA97726D9" ma:contentTypeVersion="9" ma:contentTypeDescription="Opprett et nytt dokument." ma:contentTypeScope="" ma:versionID="fca5a2a1924db93e3ea896bb0de27f9f">
  <xsd:schema xmlns:xsd="http://www.w3.org/2001/XMLSchema" xmlns:xs="http://www.w3.org/2001/XMLSchema" xmlns:p="http://schemas.microsoft.com/office/2006/metadata/properties" xmlns:ns2="a3e78f9e-fc92-45ee-a092-90b566dfd0c4" xmlns:ns3="f4542e5b-1d17-4fdc-9e8e-a8eb9fd38d60" targetNamespace="http://schemas.microsoft.com/office/2006/metadata/properties" ma:root="true" ma:fieldsID="f3fdc0ef931aa732c978acf25ba01b9c" ns2:_="" ns3:_="">
    <xsd:import namespace="a3e78f9e-fc92-45ee-a092-90b566dfd0c4"/>
    <xsd:import namespace="f4542e5b-1d17-4fdc-9e8e-a8eb9fd38d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78f9e-fc92-45ee-a092-90b566dfd0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Sist delt etter bru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Sist delt etter klokkeslet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42e5b-1d17-4fdc-9e8e-a8eb9fd38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5075C-EDF1-45BF-85D0-9E576E28D9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02C397-BBFC-4EE6-B442-1B36E5697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22F71-47B5-4CA0-A7FC-E88A4DCE5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78f9e-fc92-45ee-a092-90b566dfd0c4"/>
    <ds:schemaRef ds:uri="f4542e5b-1d17-4fdc-9e8e-a8eb9fd38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19565C-0ECF-4D75-B0D7-2D15E260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B9E4733F.dotm</Template>
  <TotalTime>250</TotalTime>
  <Pages>2</Pages>
  <Words>370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bfhansen</dc:creator>
  <cp:lastModifiedBy>Anders Schøyen Paulsberg</cp:lastModifiedBy>
  <cp:revision>13</cp:revision>
  <cp:lastPrinted>2016-10-04T09:45:00Z</cp:lastPrinted>
  <dcterms:created xsi:type="dcterms:W3CDTF">2017-05-04T07:58:00Z</dcterms:created>
  <dcterms:modified xsi:type="dcterms:W3CDTF">2018-10-09T06:58:00Z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0x01010092824F3407AD1C43A6EFB7EFA97726D9</vt:lpwstr>
  </property>
</Properties>
</file>